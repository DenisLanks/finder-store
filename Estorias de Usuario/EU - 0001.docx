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DEDED" w:themeColor="accent3" w:themeTint="33"/>
  <w:body>
    <w:p w:rsidR="0074417A" w:rsidRPr="00491C79" w:rsidRDefault="00491C79" w:rsidP="00491C79">
      <w:pPr>
        <w:pStyle w:val="SemEspaamento"/>
        <w:jc w:val="center"/>
        <w:rPr>
          <w:b/>
          <w:color w:val="2E74B5" w:themeColor="accent1" w:themeShade="BF"/>
          <w:sz w:val="28"/>
        </w:rPr>
      </w:pPr>
      <w:r w:rsidRPr="00491C79">
        <w:rPr>
          <w:b/>
          <w:color w:val="2E74B5" w:themeColor="accent1" w:themeShade="BF"/>
          <w:sz w:val="28"/>
        </w:rPr>
        <w:t>Estória de Usuário</w:t>
      </w:r>
      <w:r w:rsidR="004C21F7">
        <w:rPr>
          <w:b/>
          <w:color w:val="2E74B5" w:themeColor="accent1" w:themeShade="BF"/>
          <w:sz w:val="28"/>
        </w:rPr>
        <w:t>:</w:t>
      </w:r>
      <w:r w:rsidRPr="00491C79">
        <w:rPr>
          <w:b/>
          <w:color w:val="2E74B5" w:themeColor="accent1" w:themeShade="BF"/>
          <w:sz w:val="28"/>
        </w:rPr>
        <w:t xml:space="preserve"> </w:t>
      </w:r>
      <w:r w:rsidR="004C21F7">
        <w:rPr>
          <w:b/>
          <w:color w:val="2E74B5" w:themeColor="accent1" w:themeShade="BF"/>
          <w:sz w:val="28"/>
        </w:rPr>
        <w:t>Buscar loja por produto.</w:t>
      </w:r>
    </w:p>
    <w:p w:rsidR="00491C79" w:rsidRDefault="00491C79" w:rsidP="00491C79">
      <w:pPr>
        <w:pStyle w:val="Ttulo1"/>
        <w:rPr>
          <w:b/>
        </w:rPr>
      </w:pPr>
      <w:r w:rsidRPr="00491C79">
        <w:rPr>
          <w:b/>
        </w:rPr>
        <w:t>Quem?</w:t>
      </w:r>
    </w:p>
    <w:p w:rsidR="00F174B2" w:rsidRPr="00F174B2" w:rsidRDefault="004C21F7" w:rsidP="00F174B2">
      <w:r>
        <w:t>Cliente</w:t>
      </w:r>
    </w:p>
    <w:p w:rsidR="00491C79" w:rsidRDefault="00491C79">
      <w:pPr>
        <w:pStyle w:val="Ttulo1"/>
        <w:rPr>
          <w:b/>
        </w:rPr>
      </w:pPr>
      <w:r w:rsidRPr="00491C79">
        <w:rPr>
          <w:b/>
        </w:rPr>
        <w:t>O que?</w:t>
      </w:r>
    </w:p>
    <w:p w:rsidR="00F174B2" w:rsidRPr="00F174B2" w:rsidRDefault="004C21F7" w:rsidP="00F174B2">
      <w:r>
        <w:t>Eu gostaria de encontrar as lojas que vendam determinado produto.</w:t>
      </w:r>
    </w:p>
    <w:p w:rsidR="00491C79" w:rsidRDefault="00491C79">
      <w:pPr>
        <w:pStyle w:val="Ttulo1"/>
        <w:rPr>
          <w:b/>
        </w:rPr>
      </w:pPr>
      <w:r w:rsidRPr="00491C79">
        <w:rPr>
          <w:b/>
        </w:rPr>
        <w:t>Para quê?</w:t>
      </w:r>
    </w:p>
    <w:p w:rsidR="00F174B2" w:rsidRPr="00F174B2" w:rsidRDefault="004C21F7" w:rsidP="00F174B2">
      <w:r>
        <w:t>Para que não precise rodar a cidade de loja quando eu necessitar de um produto.</w:t>
      </w:r>
    </w:p>
    <w:p w:rsidR="00E16AAB" w:rsidRDefault="00E16AAB" w:rsidP="00E16AAB"/>
    <w:p w:rsidR="00E16AAB" w:rsidRDefault="00E16AAB" w:rsidP="00E16AAB">
      <w:pPr>
        <w:jc w:val="center"/>
        <w:rPr>
          <w:b/>
          <w:color w:val="2E74B5" w:themeColor="accent1" w:themeShade="BF"/>
          <w:sz w:val="28"/>
        </w:rPr>
      </w:pPr>
      <w:r>
        <w:rPr>
          <w:b/>
          <w:color w:val="2E74B5" w:themeColor="accent1" w:themeShade="BF"/>
          <w:sz w:val="28"/>
        </w:rPr>
        <w:t>Critérios de Aceitação</w:t>
      </w:r>
    </w:p>
    <w:p w:rsidR="00E16AAB" w:rsidRDefault="00E16AAB" w:rsidP="00E16AAB">
      <w:pPr>
        <w:jc w:val="center"/>
        <w:rPr>
          <w:b/>
          <w:color w:val="2E74B5" w:themeColor="accent1" w:themeShade="BF"/>
          <w:sz w:val="28"/>
        </w:rPr>
      </w:pPr>
    </w:p>
    <w:tbl>
      <w:tblPr>
        <w:tblStyle w:val="TabeladeGrade5Escura-nfase1"/>
        <w:tblW w:w="10416" w:type="dxa"/>
        <w:tblInd w:w="-856" w:type="dxa"/>
        <w:tblLook w:val="04A0" w:firstRow="1" w:lastRow="0" w:firstColumn="1" w:lastColumn="0" w:noHBand="0" w:noVBand="1"/>
      </w:tblPr>
      <w:tblGrid>
        <w:gridCol w:w="1135"/>
        <w:gridCol w:w="6094"/>
        <w:gridCol w:w="3187"/>
      </w:tblGrid>
      <w:tr w:rsidR="00E16AAB" w:rsidTr="004B3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E16AAB" w:rsidRDefault="00F174B2" w:rsidP="00F174B2">
            <w:pPr>
              <w:jc w:val="center"/>
            </w:pPr>
            <w:r>
              <w:t>ID</w:t>
            </w:r>
          </w:p>
        </w:tc>
        <w:tc>
          <w:tcPr>
            <w:tcW w:w="6094" w:type="dxa"/>
            <w:vAlign w:val="center"/>
          </w:tcPr>
          <w:p w:rsidR="00E16AAB" w:rsidRDefault="00F174B2" w:rsidP="00F17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Critério</w:t>
            </w:r>
          </w:p>
        </w:tc>
        <w:tc>
          <w:tcPr>
            <w:tcW w:w="3187" w:type="dxa"/>
            <w:vAlign w:val="center"/>
          </w:tcPr>
          <w:p w:rsidR="00E16AAB" w:rsidRDefault="00F174B2" w:rsidP="00F17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</w:tr>
      <w:tr w:rsidR="00E16AAB" w:rsidTr="00251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E16AAB" w:rsidRDefault="00251EBA" w:rsidP="00251EBA">
            <w:pPr>
              <w:jc w:val="center"/>
            </w:pPr>
            <w:r>
              <w:t>CA01</w:t>
            </w:r>
          </w:p>
        </w:tc>
        <w:tc>
          <w:tcPr>
            <w:tcW w:w="6094" w:type="dxa"/>
          </w:tcPr>
          <w:p w:rsidR="00E16AAB" w:rsidRDefault="001D5BB3" w:rsidP="00E16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Entrar no sistema e procurar o local para informar o produto a ser usado na busca</w:t>
            </w:r>
          </w:p>
        </w:tc>
        <w:tc>
          <w:tcPr>
            <w:tcW w:w="3187" w:type="dxa"/>
          </w:tcPr>
          <w:p w:rsidR="00E16AAB" w:rsidRDefault="001D5BB3" w:rsidP="00E16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>
              <w:t>O sistema deve ter uma caixa para a pesquisa</w:t>
            </w:r>
            <w:bookmarkEnd w:id="0"/>
          </w:p>
        </w:tc>
      </w:tr>
      <w:tr w:rsidR="00E16AAB" w:rsidTr="001D5BB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E16AAB" w:rsidRDefault="001D5BB3" w:rsidP="001D5BB3">
            <w:pPr>
              <w:jc w:val="center"/>
            </w:pPr>
            <w:r>
              <w:t>CA0</w:t>
            </w:r>
            <w:r>
              <w:t>2</w:t>
            </w:r>
          </w:p>
        </w:tc>
        <w:tc>
          <w:tcPr>
            <w:tcW w:w="6094" w:type="dxa"/>
          </w:tcPr>
          <w:p w:rsidR="00E16AAB" w:rsidRDefault="00097B1F" w:rsidP="00E16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Entrar no sistema e informar </w:t>
            </w:r>
            <w:r w:rsidR="00A63CC6">
              <w:t>um produto na caixa de pesquisa</w:t>
            </w:r>
          </w:p>
        </w:tc>
        <w:tc>
          <w:tcPr>
            <w:tcW w:w="3187" w:type="dxa"/>
          </w:tcPr>
          <w:p w:rsidR="00E16AAB" w:rsidRDefault="00A63CC6" w:rsidP="00E16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mostra todas as lojas que vendam o produto informado</w:t>
            </w:r>
          </w:p>
        </w:tc>
      </w:tr>
    </w:tbl>
    <w:p w:rsidR="00E16AAB" w:rsidRPr="00E16AAB" w:rsidRDefault="00E16AAB" w:rsidP="00E16AAB"/>
    <w:sectPr w:rsidR="00E16AAB" w:rsidRPr="00E16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79"/>
    <w:rsid w:val="00097B1F"/>
    <w:rsid w:val="001D5BB3"/>
    <w:rsid w:val="00251EBA"/>
    <w:rsid w:val="00491C79"/>
    <w:rsid w:val="00494824"/>
    <w:rsid w:val="004B336D"/>
    <w:rsid w:val="004C21F7"/>
    <w:rsid w:val="0074417A"/>
    <w:rsid w:val="008F41BF"/>
    <w:rsid w:val="0095286B"/>
    <w:rsid w:val="00A63CC6"/>
    <w:rsid w:val="00CD690D"/>
    <w:rsid w:val="00E16AAB"/>
    <w:rsid w:val="00E61C20"/>
    <w:rsid w:val="00F1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44CDB"/>
  <w15:chartTrackingRefBased/>
  <w15:docId w15:val="{405F8644-CF9D-41CA-A3DB-47FCE80D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1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1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91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1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91C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91C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491C79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E16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E16A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EU - 0001.docx</Template>
  <TotalTime>1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Lanks</dc:creator>
  <cp:keywords/>
  <dc:description/>
  <cp:lastModifiedBy>Denis Lanks</cp:lastModifiedBy>
  <cp:revision>2</cp:revision>
  <dcterms:created xsi:type="dcterms:W3CDTF">2016-11-02T17:44:00Z</dcterms:created>
  <dcterms:modified xsi:type="dcterms:W3CDTF">2016-11-02T17:44:00Z</dcterms:modified>
</cp:coreProperties>
</file>