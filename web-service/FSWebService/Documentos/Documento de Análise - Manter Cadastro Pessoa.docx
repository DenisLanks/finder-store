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3885564"/>
        <w:docPartObj>
          <w:docPartGallery w:val="Cover Pages"/>
          <w:docPartUnique/>
        </w:docPartObj>
      </w:sdtPr>
      <w:sdtContent>
        <w:p w:rsidR="00383676" w:rsidRDefault="003836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83676" w:rsidRDefault="00383676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Autor do documento</w:t>
                                      </w:r>
                                    </w:p>
                                  </w:sdtContent>
                                </w:sdt>
                                <w:p w:rsidR="00383676" w:rsidRDefault="00383676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3676" w:rsidRDefault="00383676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Documento de Análise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83676" w:rsidRDefault="003A2256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Cadastro pessoa Física e juridica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83676" w:rsidRDefault="00383676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Autor do documento</w:t>
                                </w:r>
                              </w:p>
                            </w:sdtContent>
                          </w:sdt>
                          <w:p w:rsidR="00383676" w:rsidRDefault="00383676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[Nome da empresa]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3676" w:rsidRDefault="00383676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Documento de Análise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83676" w:rsidRDefault="003A2256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Cadastro pessoa Física e juridica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3676" w:rsidRDefault="00383676">
          <w:r>
            <w:br w:type="page"/>
          </w:r>
        </w:p>
      </w:sdtContent>
    </w:sdt>
    <w:tbl>
      <w:tblPr>
        <w:tblStyle w:val="TabeladeGrade5Escura"/>
        <w:tblW w:w="10012" w:type="dxa"/>
        <w:tblInd w:w="-577" w:type="dxa"/>
        <w:tblLook w:val="04A0" w:firstRow="1" w:lastRow="0" w:firstColumn="1" w:lastColumn="0" w:noHBand="0" w:noVBand="1"/>
      </w:tblPr>
      <w:tblGrid>
        <w:gridCol w:w="1498"/>
        <w:gridCol w:w="3508"/>
        <w:gridCol w:w="2503"/>
        <w:gridCol w:w="2503"/>
      </w:tblGrid>
      <w:tr w:rsidR="00383676" w:rsidTr="00383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383676" w:rsidRDefault="00383676" w:rsidP="00383676">
            <w:pPr>
              <w:jc w:val="center"/>
            </w:pPr>
            <w:r>
              <w:lastRenderedPageBreak/>
              <w:t>Revisão</w:t>
            </w:r>
          </w:p>
        </w:tc>
        <w:tc>
          <w:tcPr>
            <w:tcW w:w="3508" w:type="dxa"/>
          </w:tcPr>
          <w:p w:rsidR="00383676" w:rsidRDefault="00383676" w:rsidP="00383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503" w:type="dxa"/>
          </w:tcPr>
          <w:p w:rsidR="00383676" w:rsidRDefault="00383676" w:rsidP="00383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503" w:type="dxa"/>
          </w:tcPr>
          <w:p w:rsidR="00383676" w:rsidRDefault="00383676" w:rsidP="00383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383676" w:rsidTr="0038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383676" w:rsidRDefault="00383676" w:rsidP="00383676">
            <w:pPr>
              <w:jc w:val="center"/>
            </w:pPr>
            <w:r>
              <w:t>01</w:t>
            </w:r>
          </w:p>
        </w:tc>
        <w:tc>
          <w:tcPr>
            <w:tcW w:w="3508" w:type="dxa"/>
          </w:tcPr>
          <w:p w:rsidR="00383676" w:rsidRDefault="003A2256" w:rsidP="003A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Denis Oliveira Montes</w:t>
            </w:r>
          </w:p>
        </w:tc>
        <w:tc>
          <w:tcPr>
            <w:tcW w:w="2503" w:type="dxa"/>
          </w:tcPr>
          <w:p w:rsidR="00383676" w:rsidRDefault="00383676" w:rsidP="003A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503" w:type="dxa"/>
          </w:tcPr>
          <w:p w:rsidR="00383676" w:rsidRDefault="003A2256" w:rsidP="003A2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19/11/2016</w:t>
            </w:r>
          </w:p>
        </w:tc>
      </w:tr>
      <w:tr w:rsidR="00383676" w:rsidTr="0038367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383676" w:rsidRDefault="00383676"/>
        </w:tc>
        <w:tc>
          <w:tcPr>
            <w:tcW w:w="3508" w:type="dxa"/>
          </w:tcPr>
          <w:p w:rsidR="00383676" w:rsidRDefault="0038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383676" w:rsidRDefault="0038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383676" w:rsidRDefault="0038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676" w:rsidTr="00383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383676" w:rsidRDefault="00383676"/>
        </w:tc>
        <w:tc>
          <w:tcPr>
            <w:tcW w:w="3508" w:type="dxa"/>
          </w:tcPr>
          <w:p w:rsidR="00383676" w:rsidRDefault="0038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383676" w:rsidRDefault="0038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:rsidR="00383676" w:rsidRDefault="00383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3676" w:rsidRDefault="00383676"/>
    <w:p w:rsidR="00383676" w:rsidRDefault="00383676">
      <w:r>
        <w:br w:type="page"/>
      </w:r>
    </w:p>
    <w:p w:rsidR="00DE4A89" w:rsidRPr="00286286" w:rsidRDefault="00DE4A89" w:rsidP="00DE4A89">
      <w:pPr>
        <w:pStyle w:val="Ttulo"/>
        <w:jc w:val="center"/>
        <w:rPr>
          <w:rFonts w:ascii="Arial" w:hAnsi="Arial" w:cs="Arial"/>
          <w:b/>
          <w:sz w:val="72"/>
        </w:rPr>
      </w:pPr>
      <w:r w:rsidRPr="00286286">
        <w:rPr>
          <w:rFonts w:ascii="Arial" w:hAnsi="Arial" w:cs="Arial"/>
          <w:b/>
          <w:sz w:val="72"/>
        </w:rPr>
        <w:lastRenderedPageBreak/>
        <w:t>Índice</w:t>
      </w:r>
    </w:p>
    <w:p w:rsidR="00DE4A89" w:rsidRDefault="00DE4A89">
      <w:pPr>
        <w:rPr>
          <w:rFonts w:asciiTheme="majorHAnsi" w:eastAsiaTheme="majorEastAsia" w:hAnsiTheme="majorHAnsi" w:cstheme="majorBidi"/>
          <w:b/>
          <w:spacing w:val="-10"/>
          <w:kern w:val="28"/>
          <w:sz w:val="72"/>
          <w:szCs w:val="56"/>
        </w:rPr>
      </w:pPr>
      <w:r>
        <w:rPr>
          <w:b/>
          <w:sz w:val="72"/>
        </w:rPr>
        <w:br w:type="page"/>
      </w:r>
    </w:p>
    <w:p w:rsidR="0074417A" w:rsidRPr="003A2256" w:rsidRDefault="00DE4A89" w:rsidP="003A2256">
      <w:pPr>
        <w:pStyle w:val="TtuloCentralizado"/>
      </w:pPr>
      <w:r w:rsidRPr="003A2256">
        <w:lastRenderedPageBreak/>
        <w:t>Introdução</w:t>
      </w:r>
    </w:p>
    <w:p w:rsidR="00DE4A89" w:rsidRDefault="00DE4A89" w:rsidP="00DE4A89">
      <w:pPr>
        <w:pStyle w:val="Subttulo"/>
      </w:pPr>
      <w:r w:rsidRPr="00286286">
        <w:t>Propósito</w:t>
      </w:r>
    </w:p>
    <w:p w:rsidR="003A2256" w:rsidRPr="003A2256" w:rsidRDefault="003A2256" w:rsidP="003A2256">
      <w:r>
        <w:t>Este serviço tem como finalidade permitir o cadastro de Pessoas Físicas e Pessoas Jurídicas através dos métodos do REST.</w:t>
      </w:r>
    </w:p>
    <w:p w:rsidR="00DE4A89" w:rsidRPr="00286286" w:rsidRDefault="00DE4A89" w:rsidP="003A2256">
      <w:pPr>
        <w:pStyle w:val="TtuloCentralizado"/>
      </w:pPr>
      <w:r w:rsidRPr="00286286">
        <w:t>Requisitos</w:t>
      </w:r>
    </w:p>
    <w:p w:rsidR="00DE4A89" w:rsidRDefault="00DE4A89" w:rsidP="00DE4A89">
      <w:pPr>
        <w:pStyle w:val="Subttulo"/>
      </w:pPr>
      <w:r w:rsidRPr="00286286">
        <w:t>Funcional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E392B" w:rsidTr="009E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E392B" w:rsidRDefault="009E392B" w:rsidP="009E392B">
            <w:pPr>
              <w:jc w:val="center"/>
            </w:pPr>
            <w:r>
              <w:t>ID</w:t>
            </w:r>
          </w:p>
        </w:tc>
        <w:tc>
          <w:tcPr>
            <w:tcW w:w="7648" w:type="dxa"/>
          </w:tcPr>
          <w:p w:rsidR="009E392B" w:rsidRDefault="009E392B" w:rsidP="009E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</w:tr>
      <w:tr w:rsidR="009E392B" w:rsidTr="009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E392B" w:rsidRDefault="009E392B" w:rsidP="003A2256">
            <w:r>
              <w:t>01</w:t>
            </w:r>
          </w:p>
        </w:tc>
        <w:tc>
          <w:tcPr>
            <w:tcW w:w="7648" w:type="dxa"/>
          </w:tcPr>
          <w:p w:rsidR="009E392B" w:rsidRDefault="009E392B" w:rsidP="003A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cadastro de pessoa física</w:t>
            </w:r>
          </w:p>
        </w:tc>
      </w:tr>
      <w:tr w:rsidR="009E392B" w:rsidTr="009E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E392B" w:rsidRDefault="009E392B" w:rsidP="003A2256">
            <w:r>
              <w:t>02</w:t>
            </w:r>
          </w:p>
        </w:tc>
        <w:tc>
          <w:tcPr>
            <w:tcW w:w="7648" w:type="dxa"/>
          </w:tcPr>
          <w:p w:rsidR="009E392B" w:rsidRDefault="009E392B" w:rsidP="009E3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o cadastro de pessoa </w:t>
            </w:r>
            <w:r>
              <w:t>jurídica</w:t>
            </w:r>
          </w:p>
        </w:tc>
      </w:tr>
      <w:tr w:rsidR="009E392B" w:rsidTr="009E3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E392B" w:rsidRDefault="009E392B" w:rsidP="003A2256"/>
        </w:tc>
        <w:tc>
          <w:tcPr>
            <w:tcW w:w="7648" w:type="dxa"/>
          </w:tcPr>
          <w:p w:rsidR="009E392B" w:rsidRDefault="009E392B" w:rsidP="003A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2256" w:rsidRPr="003A2256" w:rsidRDefault="003A2256" w:rsidP="003A2256"/>
    <w:p w:rsidR="00DE4A89" w:rsidRPr="00286286" w:rsidRDefault="00DE4A89" w:rsidP="00DE4A89">
      <w:pPr>
        <w:pStyle w:val="Subttulo"/>
      </w:pPr>
      <w:proofErr w:type="gramStart"/>
      <w:r w:rsidRPr="00286286">
        <w:t>Não Funcional</w:t>
      </w:r>
      <w:proofErr w:type="gramEnd"/>
    </w:p>
    <w:p w:rsidR="00B56184" w:rsidRDefault="00B56184" w:rsidP="003A2256">
      <w:pPr>
        <w:pStyle w:val="TtuloCentralizado"/>
      </w:pPr>
      <w:r w:rsidRPr="00286286">
        <w:t>Caminho de acesso</w:t>
      </w:r>
    </w:p>
    <w:p w:rsidR="00B645C6" w:rsidRPr="00286286" w:rsidRDefault="00B645C6" w:rsidP="00B645C6">
      <w:r>
        <w:t>finder-store.com.br/Pessoa/Cadastrar</w:t>
      </w:r>
      <w:bookmarkStart w:id="0" w:name="_GoBack"/>
      <w:bookmarkEnd w:id="0"/>
    </w:p>
    <w:p w:rsidR="00B645C6" w:rsidRDefault="004D44CE" w:rsidP="003A2256">
      <w:pPr>
        <w:pStyle w:val="TtuloCentralizado"/>
      </w:pPr>
      <w:r w:rsidRPr="004D44CE">
        <w:t>Diagramas</w:t>
      </w:r>
    </w:p>
    <w:p w:rsidR="00B645C6" w:rsidRDefault="00B645C6" w:rsidP="00B645C6">
      <w:pPr>
        <w:pStyle w:val="Subttulo"/>
      </w:pPr>
      <w:r>
        <w:t>Caso de Uso</w:t>
      </w:r>
    </w:p>
    <w:p w:rsidR="00B645C6" w:rsidRPr="00B645C6" w:rsidRDefault="00B645C6" w:rsidP="00B645C6">
      <w:r>
        <w:rPr>
          <w:noProof/>
          <w:lang w:eastAsia="pt-BR"/>
        </w:rPr>
        <w:drawing>
          <wp:inline distT="0" distB="0" distL="0" distR="0">
            <wp:extent cx="5400040" cy="1589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B" w:rsidRDefault="009E392B" w:rsidP="00B645C6">
      <w:pPr>
        <w:pStyle w:val="Subttulo"/>
      </w:pPr>
      <w:r>
        <w:lastRenderedPageBreak/>
        <w:t>Entidade Relacionamento</w:t>
      </w:r>
      <w:r>
        <w:rPr>
          <w:noProof/>
          <w:lang w:eastAsia="pt-BR"/>
        </w:rPr>
        <w:drawing>
          <wp:inline distT="0" distB="0" distL="0" distR="0">
            <wp:extent cx="5400040" cy="501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84" w:rsidRPr="00286286" w:rsidRDefault="00B56184" w:rsidP="003A2256">
      <w:pPr>
        <w:pStyle w:val="TtuloCentralizado"/>
      </w:pPr>
      <w:r w:rsidRPr="00286286">
        <w:t>SQL</w:t>
      </w:r>
    </w:p>
    <w:p w:rsidR="00B56184" w:rsidRPr="00286286" w:rsidRDefault="00B56184" w:rsidP="00B56184">
      <w:pPr>
        <w:pStyle w:val="Subttulo"/>
      </w:pPr>
      <w:r w:rsidRPr="00286286">
        <w:t>Insert</w:t>
      </w:r>
    </w:p>
    <w:p w:rsidR="00B56184" w:rsidRPr="00286286" w:rsidRDefault="00B56184" w:rsidP="00B56184">
      <w:pPr>
        <w:pStyle w:val="Subttulo"/>
      </w:pPr>
      <w:r w:rsidRPr="00286286">
        <w:t>Update</w:t>
      </w:r>
    </w:p>
    <w:p w:rsidR="00B56184" w:rsidRPr="00286286" w:rsidRDefault="00B56184" w:rsidP="00B56184">
      <w:pPr>
        <w:pStyle w:val="Subttulo"/>
      </w:pPr>
      <w:r w:rsidRPr="00286286">
        <w:t>Delete</w:t>
      </w:r>
    </w:p>
    <w:p w:rsidR="00B56184" w:rsidRPr="00286286" w:rsidRDefault="00B56184" w:rsidP="00B56184">
      <w:pPr>
        <w:pStyle w:val="Subttulo"/>
      </w:pPr>
      <w:r w:rsidRPr="00286286">
        <w:t>Consulta</w:t>
      </w:r>
    </w:p>
    <w:p w:rsidR="00B56184" w:rsidRPr="00B56184" w:rsidRDefault="00B56184" w:rsidP="00B56184"/>
    <w:p w:rsidR="00B56184" w:rsidRPr="00B56184" w:rsidRDefault="00B56184" w:rsidP="00B56184"/>
    <w:sectPr w:rsidR="00B56184" w:rsidRPr="00B56184" w:rsidSect="0038367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76"/>
    <w:rsid w:val="000D7A49"/>
    <w:rsid w:val="00154A7B"/>
    <w:rsid w:val="001E7B38"/>
    <w:rsid w:val="00286286"/>
    <w:rsid w:val="00383676"/>
    <w:rsid w:val="003A2256"/>
    <w:rsid w:val="00494824"/>
    <w:rsid w:val="004D44CE"/>
    <w:rsid w:val="0074417A"/>
    <w:rsid w:val="0095286B"/>
    <w:rsid w:val="009E392B"/>
    <w:rsid w:val="00B334D7"/>
    <w:rsid w:val="00B56184"/>
    <w:rsid w:val="00B645C6"/>
    <w:rsid w:val="00DE4A89"/>
    <w:rsid w:val="00E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73B"/>
  <w15:chartTrackingRefBased/>
  <w15:docId w15:val="{E13FDE8E-B063-448A-BADC-9BA4147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8367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83676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38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3836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">
    <w:name w:val="Grid Table 5 Dark"/>
    <w:basedOn w:val="Tabelanormal"/>
    <w:uiPriority w:val="50"/>
    <w:rsid w:val="003836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E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E4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Centralizado">
    <w:name w:val="Título Centralizado"/>
    <w:basedOn w:val="Ttulo1"/>
    <w:link w:val="TtuloCentralizadoChar"/>
    <w:autoRedefine/>
    <w:qFormat/>
    <w:rsid w:val="003A2256"/>
    <w:rPr>
      <w:rFonts w:ascii="Arial" w:hAnsi="Arial"/>
      <w:b/>
      <w:color w:val="auto"/>
      <w:sz w:val="3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E392B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TtuloCentralizadoChar">
    <w:name w:val="Título Centralizado Char"/>
    <w:basedOn w:val="Ttulo1Char"/>
    <w:link w:val="TtuloCentralizado"/>
    <w:rsid w:val="003A2256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9E392B"/>
    <w:rPr>
      <w:rFonts w:ascii="Arial" w:eastAsiaTheme="minorEastAsia" w:hAnsi="Arial"/>
      <w:b/>
      <w:spacing w:val="15"/>
      <w:sz w:val="28"/>
    </w:rPr>
  </w:style>
  <w:style w:type="table" w:styleId="TabeladeGrade4">
    <w:name w:val="Grid Table 4"/>
    <w:basedOn w:val="Tabelanormal"/>
    <w:uiPriority w:val="49"/>
    <w:rsid w:val="009E39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Análise - Manter Cadastro Pessoa.docx</Template>
  <TotalTime>7805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Análise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Análise</dc:title>
  <dc:subject>Cadastro pessoa Física e juridica</dc:subject>
  <dc:creator>Autor do documento</dc:creator>
  <cp:keywords/>
  <dc:description/>
  <cp:lastModifiedBy>Denis Lanks</cp:lastModifiedBy>
  <cp:revision>4</cp:revision>
  <dcterms:created xsi:type="dcterms:W3CDTF">2016-11-19T20:27:00Z</dcterms:created>
  <dcterms:modified xsi:type="dcterms:W3CDTF">2016-11-25T06:29:00Z</dcterms:modified>
</cp:coreProperties>
</file>